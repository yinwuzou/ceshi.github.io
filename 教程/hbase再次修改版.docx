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标红的为自己的安装目录</w:t>
      </w: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1更改环境变量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命令行：Vi  /etc/profile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#set jdk environment 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export JAVA_HOME=</w:t>
      </w:r>
      <w:r>
        <w:rPr>
          <w:rFonts w:hint="eastAsia"/>
          <w:sz w:val="30"/>
          <w:szCs w:val="30"/>
          <w:highlight w:val="red"/>
          <w:lang w:val="en-US" w:eastAsia="zh-CN"/>
        </w:rPr>
        <w:t>/usr/java/jdk1.8.0_181</w:t>
      </w: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ind w:left="300" w:hanging="300" w:hanging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Export CLASSPATH=.:$JAVA_HOME/lib:$JAVA_HOME/jre/lib:$CLASSPATH 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export PATH=$PATH:$JAVA_HOME/bin:$JAVA_HOME/jre/bin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添加完后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Source /etc/profile</w:t>
      </w:r>
    </w:p>
    <w:p>
      <w:pPr>
        <w:numPr>
          <w:ilvl w:val="0"/>
          <w:numId w:val="1"/>
        </w:num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cd  </w:t>
      </w:r>
      <w:r>
        <w:rPr>
          <w:rFonts w:hint="eastAsia"/>
          <w:sz w:val="30"/>
          <w:szCs w:val="30"/>
          <w:highlight w:val="red"/>
          <w:lang w:val="en-US" w:eastAsia="zh-CN"/>
        </w:rPr>
        <w:t>/usr/hadoop/hadoop-2.7.4</w:t>
      </w:r>
      <w:r>
        <w:rPr>
          <w:rFonts w:hint="eastAsia"/>
          <w:sz w:val="30"/>
          <w:szCs w:val="30"/>
          <w:lang w:val="en-US" w:eastAsia="zh-CN"/>
        </w:rPr>
        <w:t>/</w:t>
      </w:r>
      <w:r>
        <w:rPr>
          <w:rFonts w:hint="eastAsia" w:eastAsiaTheme="minorEastAsia"/>
          <w:sz w:val="30"/>
          <w:szCs w:val="30"/>
          <w:lang w:val="en-US" w:eastAsia="zh-CN"/>
        </w:rPr>
        <w:t>etc/hadoop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Vi </w:t>
      </w:r>
      <w:r>
        <w:rPr>
          <w:rFonts w:hint="eastAsia" w:eastAsiaTheme="minorEastAsia"/>
          <w:sz w:val="30"/>
          <w:szCs w:val="30"/>
          <w:lang w:val="en-US" w:eastAsia="zh-CN"/>
        </w:rPr>
        <w:t>hadoop-env.sh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更改java目录有一个 java_home=  更改为自己目录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Vi </w:t>
      </w:r>
      <w:r>
        <w:rPr>
          <w:rFonts w:hint="eastAsia" w:eastAsiaTheme="minorEastAsia"/>
          <w:sz w:val="30"/>
          <w:szCs w:val="30"/>
          <w:lang w:val="en-US" w:eastAsia="zh-CN"/>
        </w:rPr>
        <w:t xml:space="preserve"> core-site.xml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&lt;configuration&gt;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 xml:space="preserve"> &lt;property&gt;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 xml:space="preserve">   &lt;name&gt;hadoop.tmp.dir&lt;/name&gt;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 xml:space="preserve">   &lt;value&gt;</w:t>
      </w:r>
      <w:r>
        <w:rPr>
          <w:rFonts w:hint="eastAsia" w:eastAsiaTheme="minorEastAsia"/>
          <w:sz w:val="30"/>
          <w:szCs w:val="30"/>
          <w:highlight w:val="red"/>
          <w:lang w:val="en-US" w:eastAsia="zh-CN"/>
        </w:rPr>
        <w:t>/usr/hadoop</w:t>
      </w:r>
      <w:r>
        <w:rPr>
          <w:rFonts w:hint="eastAsia" w:eastAsiaTheme="minorEastAsia"/>
          <w:sz w:val="30"/>
          <w:szCs w:val="30"/>
          <w:lang w:val="en-US" w:eastAsia="zh-CN"/>
        </w:rPr>
        <w:t>/data&lt;/value&gt;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 xml:space="preserve"> &lt;/property&gt;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 xml:space="preserve"> &lt;property&gt;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 xml:space="preserve">  &lt;name&gt;fs.defaultFS&lt;/name&gt;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 xml:space="preserve">  &lt;value&gt;hdfs://localhost:9000&lt;/value&gt;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 xml:space="preserve"> &lt;/property&gt;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&lt;/configuration&gt;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4.Vi </w:t>
      </w:r>
      <w:r>
        <w:rPr>
          <w:rFonts w:hint="eastAsia" w:eastAsiaTheme="minorEastAsia"/>
          <w:sz w:val="30"/>
          <w:szCs w:val="30"/>
          <w:lang w:val="en-US" w:eastAsia="zh-CN"/>
        </w:rPr>
        <w:t>hdfs-site,xml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.&lt;configuration&gt;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&lt;property&gt;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&lt;name&gt;dfs.name.dir&lt;/name&gt;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&lt;value&gt;/usr/hadoop/hdfs/name&lt;/value&gt;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&lt;/property&gt;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&lt;property&gt;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&lt;name&gt;dfs.data.dir&lt;/name&gt;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&lt;value&gt;/usr/hadoop/hdfs/data&lt;/value&gt;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&lt;/property&gt;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&lt;property&gt;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&lt;name&gt;dfs.replication&lt;/name&gt;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&lt;value&gt;1&lt;/value&gt;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&lt;/property&gt;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&lt;/configuration&gt;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5.mv  </w:t>
      </w:r>
      <w:r>
        <w:rPr>
          <w:rFonts w:hint="eastAsia" w:eastAsiaTheme="minorEastAsia"/>
          <w:sz w:val="30"/>
          <w:szCs w:val="30"/>
          <w:lang w:val="en-US" w:eastAsia="zh-CN"/>
        </w:rPr>
        <w:t>mapred-site.xml</w:t>
      </w:r>
      <w:r>
        <w:rPr>
          <w:rFonts w:hint="eastAsia"/>
          <w:sz w:val="30"/>
          <w:szCs w:val="30"/>
          <w:lang w:val="en-US" w:eastAsia="zh-CN"/>
        </w:rPr>
        <w:t xml:space="preserve">.template  </w:t>
      </w:r>
      <w:r>
        <w:rPr>
          <w:rFonts w:hint="eastAsia" w:eastAsiaTheme="minorEastAsia"/>
          <w:sz w:val="30"/>
          <w:szCs w:val="30"/>
          <w:lang w:val="en-US" w:eastAsia="zh-CN"/>
        </w:rPr>
        <w:t>mapred-site.xm</w:t>
      </w:r>
      <w:r>
        <w:rPr>
          <w:rFonts w:hint="eastAsia"/>
          <w:sz w:val="30"/>
          <w:szCs w:val="30"/>
          <w:lang w:val="en-US" w:eastAsia="zh-CN"/>
        </w:rPr>
        <w:t>l  更改名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vi </w:t>
      </w:r>
      <w:r>
        <w:rPr>
          <w:rFonts w:hint="eastAsia" w:eastAsiaTheme="minorEastAsia"/>
          <w:sz w:val="30"/>
          <w:szCs w:val="30"/>
          <w:lang w:val="en-US" w:eastAsia="zh-CN"/>
        </w:rPr>
        <w:t>mapred-site.xm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&lt;configuration&gt;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&lt;property&gt;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&lt;name&gt;mapreduce.framework.name&lt;/name&gt;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&lt;value&gt;yarn&lt;/value&gt;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&lt;/property&gt;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&lt;/configuration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6.Vi yarn-site.xml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&lt;configuration&gt;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&lt;property&gt;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&lt;name&gt;yarn.nodemanager.aux-services&lt;/name&gt;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&lt;value&gt;mapreduce_shuffle&lt;/value&gt;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&lt;/property&gt;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&lt;/configuration&gt;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(最后出错再弄 Etc/hosts   增加ifconfig 下的inet addr：)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6初始化.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highlight w:val="red"/>
          <w:lang w:val="en-US" w:eastAsia="zh-CN"/>
        </w:rPr>
        <w:t>Cd /usr/hbase/hbase-1.2.6/bin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./hdfs  namenode -format</w:t>
      </w:r>
    </w:p>
    <w:p>
      <w:r>
        <w:drawing>
          <wp:inline distT="0" distB="0" distL="114300" distR="114300">
            <wp:extent cx="5651500" cy="1733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若显示为 status 1 则有错误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highlight w:val="none"/>
          <w:lang w:val="en-US" w:eastAsia="zh-CN"/>
        </w:rPr>
      </w:pPr>
      <w:r>
        <w:rPr>
          <w:rFonts w:hint="eastAsia"/>
          <w:sz w:val="52"/>
          <w:szCs w:val="52"/>
          <w:highlight w:val="none"/>
          <w:lang w:val="en-US" w:eastAsia="zh-CN"/>
        </w:rPr>
        <w:t xml:space="preserve"> 先确定是否有配置错误 如果没有请及时百度</w:t>
      </w:r>
      <w:r>
        <w:rPr>
          <w:rFonts w:hint="eastAsia"/>
          <w:sz w:val="32"/>
          <w:szCs w:val="32"/>
          <w:highlight w:val="none"/>
          <w:lang w:val="en-US" w:eastAsia="zh-CN"/>
        </w:rPr>
        <w:t xml:space="preserve">  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7启动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Cd sbin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./start-all.sh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Jps  检查是否成功</w:t>
      </w:r>
    </w:p>
    <w:p>
      <w:r>
        <w:drawing>
          <wp:inline distT="0" distB="0" distL="114300" distR="114300">
            <wp:extent cx="5271770" cy="4358640"/>
            <wp:effectExtent l="0" t="0" r="1143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5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显示这样就可以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三 ． hbase 配置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配置 conf/hbase-site.xml 文件</w:t>
      </w:r>
    </w:p>
    <w:p>
      <w:pPr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Cd  /</w:t>
      </w:r>
      <w:r>
        <w:rPr>
          <w:rFonts w:hint="eastAsia"/>
          <w:sz w:val="30"/>
          <w:szCs w:val="30"/>
          <w:highlight w:val="red"/>
          <w:lang w:val="en-US" w:eastAsia="zh-CN"/>
        </w:rPr>
        <w:t>usr/hbsae/hbase-1.2.6</w:t>
      </w:r>
      <w:r>
        <w:rPr>
          <w:rFonts w:hint="eastAsia"/>
          <w:sz w:val="30"/>
          <w:szCs w:val="30"/>
          <w:highlight w:val="none"/>
          <w:lang w:val="en-US" w:eastAsia="zh-CN"/>
        </w:rPr>
        <w:t xml:space="preserve">   自己的hbase安装路径</w:t>
      </w:r>
    </w:p>
    <w:p>
      <w:pPr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 xml:space="preserve">Vi </w:t>
      </w:r>
      <w:r>
        <w:rPr>
          <w:rFonts w:hint="eastAsia"/>
          <w:sz w:val="30"/>
          <w:szCs w:val="30"/>
          <w:lang w:val="en-US" w:eastAsia="zh-CN"/>
        </w:rPr>
        <w:t xml:space="preserve"> conf/hbase-site.xml </w:t>
      </w:r>
    </w:p>
    <w:p>
      <w:pPr>
        <w:rPr>
          <w:rFonts w:hint="eastAsia"/>
          <w:sz w:val="30"/>
          <w:szCs w:val="30"/>
          <w:highlight w:val="red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&lt;configuration&gt;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&lt;property&gt;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&lt;name&gt;hbase.rootdir&lt;/name&gt;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&lt;value&gt;hdfs://localhost:9000/hbase&lt;/value&gt;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&lt;/property&gt;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&lt;property&gt;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&lt;name&gt;hbase.cluster.distributed&lt;/name&gt;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&lt;value&gt;true&lt;/value&gt;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&lt;/property&gt;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&lt;/configuration&gt;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Vi conf/hbase-env.sh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export JAVA_HOME</w:t>
      </w:r>
      <w:r>
        <w:rPr>
          <w:rFonts w:hint="eastAsia"/>
          <w:sz w:val="30"/>
          <w:szCs w:val="30"/>
          <w:highlight w:val="red"/>
          <w:lang w:val="en-US" w:eastAsia="zh-CN"/>
        </w:rPr>
        <w:t>=/usr/java/jdk1.8.0_181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export HBASE_MANAGES_ZK=true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3环境变量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Vi /etc/profile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 set hbase path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export HBASE_HOME=</w:t>
      </w:r>
      <w:r>
        <w:rPr>
          <w:rFonts w:hint="eastAsia"/>
          <w:sz w:val="30"/>
          <w:szCs w:val="30"/>
          <w:highlight w:val="red"/>
          <w:lang w:val="en-US" w:eastAsia="zh-CN"/>
        </w:rPr>
        <w:t>/opt/hbase</w:t>
      </w:r>
    </w:p>
    <w:p>
      <w:pPr>
        <w:rPr>
          <w:rFonts w:hint="eastAsia"/>
          <w:sz w:val="30"/>
          <w:szCs w:val="30"/>
          <w:highlight w:val="red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export PATH=$PATH:</w:t>
      </w:r>
      <w:r>
        <w:rPr>
          <w:rFonts w:hint="eastAsia"/>
          <w:sz w:val="30"/>
          <w:szCs w:val="30"/>
          <w:highlight w:val="red"/>
          <w:lang w:val="en-US" w:eastAsia="zh-CN"/>
        </w:rPr>
        <w:t>/opt/hbase/bin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添加后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Source /etc/profile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4启动hbase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Cd </w:t>
      </w:r>
      <w:r>
        <w:rPr>
          <w:rFonts w:hint="eastAsia"/>
          <w:sz w:val="30"/>
          <w:szCs w:val="30"/>
          <w:highlight w:val="red"/>
          <w:lang w:val="en-US" w:eastAsia="zh-CN"/>
        </w:rPr>
        <w:t xml:space="preserve"> /usr/hbase/hbase1.2.6</w:t>
      </w:r>
      <w:r>
        <w:rPr>
          <w:rFonts w:hint="eastAsia"/>
          <w:sz w:val="30"/>
          <w:szCs w:val="30"/>
          <w:highlight w:val="none"/>
          <w:lang w:val="en-US" w:eastAsia="zh-CN"/>
        </w:rPr>
        <w:t>/bin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./start-hbase.sh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 jps 检查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r>
        <w:drawing>
          <wp:inline distT="0" distB="0" distL="114300" distR="114300">
            <wp:extent cx="5271770" cy="4358640"/>
            <wp:effectExtent l="0" t="0" r="1143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5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t xml:space="preserve">这样则正确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最后进入habse 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Hbase shell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Habse基本操作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创建新表   create +'表名' +'列族名'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列举表信息  list +'表名'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获取表描述  describe +'表名'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禁用表   disable +'表名'  如果你想要删除一个表或是修改它的设置，需先禁用表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（重启表  enable  + '表名'）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删除表  disable +'表名'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检查表是否存在  exists  +‘表名’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向表中插入数据   put  ‘ 表名’，‘rewkey’，‘列簇：列’，‘值’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查看全表    scan  +‘表名’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查找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get  +‘表名’，+‘行’查看一行信息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scan  ‘表名’， {columns =&gt; ['列簇：列‘’，~}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scan +'表名’，{startrow =&gt; 'rowkey'}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highlight w:val="green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1E4FED"/>
    <w:multiLevelType w:val="singleLevel"/>
    <w:tmpl w:val="E71E4FE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B8EBB31"/>
    <w:multiLevelType w:val="singleLevel"/>
    <w:tmpl w:val="1B8EBB3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754A3"/>
    <w:rsid w:val="02CB2F16"/>
    <w:rsid w:val="21475CB0"/>
    <w:rsid w:val="426F6439"/>
    <w:rsid w:val="4E597B04"/>
    <w:rsid w:val="56E50BDE"/>
    <w:rsid w:val="6D535020"/>
    <w:rsid w:val="7D3D5E17"/>
    <w:rsid w:val="7E0754A3"/>
    <w:rsid w:val="7E3C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2018-11-13T15:18:00Z</dcterms:created>
  <dc:creator>~运~</dc:creator>
  <cp:lastModifiedBy>~运~</cp:lastModifiedBy>
  <dcterms:modified xsi:type="dcterms:W3CDTF">2018-11-23T11:46:14Z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